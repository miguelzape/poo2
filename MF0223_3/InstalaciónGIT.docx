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F029FC" w14:textId="56F594CF" w:rsidR="00EA2105" w:rsidRDefault="00A820F9" w:rsidP="00EA2105">
      <w:r w:rsidRPr="00826AD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37CDDBA" wp14:editId="10F18126">
                <wp:simplePos x="0" y="0"/>
                <wp:positionH relativeFrom="column">
                  <wp:posOffset>-853364</wp:posOffset>
                </wp:positionH>
                <wp:positionV relativeFrom="paragraph">
                  <wp:posOffset>5720461</wp:posOffset>
                </wp:positionV>
                <wp:extent cx="5105744" cy="1345997"/>
                <wp:effectExtent l="0" t="0" r="0" b="0"/>
                <wp:wrapNone/>
                <wp:docPr id="450" name="Shap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05744" cy="1345997"/>
                        </a:xfrm>
                        <a:prstGeom prst="rect">
                          <a:avLst/>
                        </a:prstGeom>
                        <a:ln w="3175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="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4F52F8CF" w14:textId="6FB9A7B8" w:rsidR="00A820F9" w:rsidRPr="00A820F9" w:rsidRDefault="00D754FF" w:rsidP="00A820F9">
                            <w:pPr>
                              <w:pStyle w:val="Ttulo1"/>
                              <w:numPr>
                                <w:ilvl w:val="0"/>
                                <w:numId w:val="0"/>
                              </w:numPr>
                              <w:ind w:left="720" w:hanging="360"/>
                            </w:pPr>
                            <w:bookmarkStart w:id="0" w:name="_Toc99437475"/>
                            <w:r>
                              <w:t>INSTALACIÓN GIT</w:t>
                            </w:r>
                            <w:bookmarkEnd w:id="0"/>
                          </w:p>
                        </w:txbxContent>
                      </wps:txbx>
                      <wps:bodyPr wrap="square" lIns="47625" tIns="47625" rIns="47625" bIns="47625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7CDDBA" id="Shape 36" o:spid="_x0000_s1026" style="position:absolute;margin-left:-67.2pt;margin-top:450.45pt;width:402.05pt;height:106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" filled="f" stroked="f" strokeweight=".25pt">
                <v:stroke miterlimit="4"/>
                <v:textbox inset="3.75pt,3.75pt,3.75pt,3.75pt">
                  <w:txbxContent>
                    <w:p w14:paraId="4F52F8CF" w14:textId="6FB9A7B8" w:rsidR="00A820F9" w:rsidRPr="00A820F9" w:rsidRDefault="00D754FF" w:rsidP="00A820F9">
                      <w:pPr>
                        <w:pStyle w:val="Ttulo1"/>
                        <w:numPr>
                          <w:ilvl w:val="0"/>
                          <w:numId w:val="0"/>
                        </w:numPr>
                        <w:ind w:left="720" w:hanging="360"/>
                      </w:pPr>
                      <w:bookmarkStart w:id="1" w:name="_Toc99437475"/>
                      <w:r>
                        <w:t>INSTALACIÓN GIT</w:t>
                      </w:r>
                      <w:bookmarkEnd w:id="1"/>
                    </w:p>
                  </w:txbxContent>
                </v:textbox>
              </v:rect>
            </w:pict>
          </mc:Fallback>
        </mc:AlternateContent>
      </w:r>
      <w:r w:rsidR="00742A33" w:rsidRPr="00826AD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71957F9" wp14:editId="51CD61FA">
                <wp:simplePos x="0" y="0"/>
                <wp:positionH relativeFrom="column">
                  <wp:posOffset>-778094</wp:posOffset>
                </wp:positionH>
                <wp:positionV relativeFrom="paragraph">
                  <wp:posOffset>6580907</wp:posOffset>
                </wp:positionV>
                <wp:extent cx="4691989" cy="2341857"/>
                <wp:effectExtent l="0" t="0" r="0" b="0"/>
                <wp:wrapNone/>
                <wp:docPr id="449" name="Shap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1989" cy="2341857"/>
                        </a:xfrm>
                        <a:prstGeom prst="rect">
                          <a:avLst/>
                        </a:prstGeom>
                        <a:ln w="3175">
                          <a:miter lim="400000"/>
                        </a:ln>
                        <a:extLst>
                          <a:ext uri="{C572A759-6A51-4108-AA02-DFA0A04FC94B}">
                            <ma14:wrappingTextBoxFlag xmlns:o="urn:schemas-microsoft-com:office:office" xmlns:v="urn:schemas-microsoft-com:vml" xmlns:w10="urn:schemas-microsoft-com:office:word" xmlns:w="http://schemas.openxmlformats.org/wordprocessingml/2006/main" xmlns:p="http://schemas.openxmlformats.org/presentationml/2006/main" xmlns="" xmlns:ma14="http://schemas.microsoft.com/office/mac/drawingml/2011/main" xmlns:lc="http://schemas.openxmlformats.org/drawingml/2006/lockedCanvas" val="1"/>
                          </a:ext>
                        </a:extLst>
                      </wps:spPr>
                      <wps:txbx>
                        <w:txbxContent>
                          <w:p w14:paraId="350280C1" w14:textId="77777777" w:rsidR="00A820F9" w:rsidRDefault="00A820F9" w:rsidP="00AB270F">
                            <w:pPr>
                              <w:pStyle w:val="Ttulo2"/>
                            </w:pPr>
                            <w:bookmarkStart w:id="2" w:name="_Toc88060070"/>
                            <w:bookmarkStart w:id="3" w:name="_Toc88060511"/>
                            <w:bookmarkStart w:id="4" w:name="_Toc92453876"/>
                          </w:p>
                          <w:p w14:paraId="05E8E791" w14:textId="77777777" w:rsidR="0043144C" w:rsidRDefault="0043144C" w:rsidP="00AB270F">
                            <w:pPr>
                              <w:pStyle w:val="Ttulo2"/>
                            </w:pPr>
                            <w:bookmarkStart w:id="5" w:name="_Toc88060071"/>
                            <w:bookmarkStart w:id="6" w:name="_Toc88060512"/>
                            <w:bookmarkStart w:id="7" w:name="_Toc92453877"/>
                            <w:bookmarkStart w:id="8" w:name="_Toc96356061"/>
                            <w:bookmarkStart w:id="9" w:name="_Toc99437477"/>
                            <w:bookmarkEnd w:id="2"/>
                            <w:bookmarkEnd w:id="3"/>
                            <w:bookmarkEnd w:id="4"/>
                            <w:r>
                              <w:t>Profesor</w:t>
                            </w:r>
                            <w:r w:rsidRPr="00FE48EE">
                              <w:t xml:space="preserve">: </w:t>
                            </w:r>
                            <w:proofErr w:type="spellStart"/>
                            <w:r>
                              <w:t>Jose</w:t>
                            </w:r>
                            <w:proofErr w:type="spellEnd"/>
                            <w:r>
                              <w:t xml:space="preserve"> Luis Llorente Perales</w:t>
                            </w:r>
                            <w:bookmarkEnd w:id="5"/>
                            <w:bookmarkEnd w:id="6"/>
                            <w:bookmarkEnd w:id="7"/>
                            <w:bookmarkEnd w:id="8"/>
                            <w:bookmarkEnd w:id="9"/>
                          </w:p>
                          <w:p w14:paraId="30D0DC01" w14:textId="77777777" w:rsidR="0043144C" w:rsidRPr="00742A33" w:rsidRDefault="0043144C" w:rsidP="00742A33"/>
                        </w:txbxContent>
                      </wps:txbx>
                      <wps:bodyPr wrap="square" lIns="47625" tIns="47625" rIns="47625" bIns="47625" anchor="ctr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1957F9" id="Shape 32" o:spid="_x0000_s1027" style="position:absolute;margin-left:-61.25pt;margin-top:518.2pt;width:369.45pt;height:184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" filled="f" stroked="f" strokeweight=".25pt">
                <v:stroke miterlimit="4"/>
                <v:textbox inset="3.75pt,3.75pt,3.75pt,3.75pt">
                  <w:txbxContent>
                    <w:p w14:paraId="350280C1" w14:textId="77777777" w:rsidR="00A820F9" w:rsidRDefault="00A820F9" w:rsidP="00AB270F">
                      <w:pPr>
                        <w:pStyle w:val="Ttulo2"/>
                      </w:pPr>
                      <w:bookmarkStart w:id="10" w:name="_Toc88060070"/>
                      <w:bookmarkStart w:id="11" w:name="_Toc88060511"/>
                      <w:bookmarkStart w:id="12" w:name="_Toc92453876"/>
                    </w:p>
                    <w:p w14:paraId="05E8E791" w14:textId="77777777" w:rsidR="0043144C" w:rsidRDefault="0043144C" w:rsidP="00AB270F">
                      <w:pPr>
                        <w:pStyle w:val="Ttulo2"/>
                      </w:pPr>
                      <w:bookmarkStart w:id="13" w:name="_Toc88060071"/>
                      <w:bookmarkStart w:id="14" w:name="_Toc88060512"/>
                      <w:bookmarkStart w:id="15" w:name="_Toc92453877"/>
                      <w:bookmarkStart w:id="16" w:name="_Toc96356061"/>
                      <w:bookmarkStart w:id="17" w:name="_Toc99437477"/>
                      <w:bookmarkEnd w:id="10"/>
                      <w:bookmarkEnd w:id="11"/>
                      <w:bookmarkEnd w:id="12"/>
                      <w:r>
                        <w:t>Profesor</w:t>
                      </w:r>
                      <w:r w:rsidRPr="00FE48EE">
                        <w:t xml:space="preserve">: </w:t>
                      </w:r>
                      <w:proofErr w:type="spellStart"/>
                      <w:r>
                        <w:t>Jose</w:t>
                      </w:r>
                      <w:proofErr w:type="spellEnd"/>
                      <w:r>
                        <w:t xml:space="preserve"> Luis Llorente Perales</w:t>
                      </w:r>
                      <w:bookmarkEnd w:id="13"/>
                      <w:bookmarkEnd w:id="14"/>
                      <w:bookmarkEnd w:id="15"/>
                      <w:bookmarkEnd w:id="16"/>
                      <w:bookmarkEnd w:id="17"/>
                    </w:p>
                    <w:p w14:paraId="30D0DC01" w14:textId="77777777" w:rsidR="0043144C" w:rsidRPr="00742A33" w:rsidRDefault="0043144C" w:rsidP="00742A33"/>
                  </w:txbxContent>
                </v:textbox>
              </v:rect>
            </w:pict>
          </mc:Fallback>
        </mc:AlternateContent>
      </w:r>
      <w:r w:rsidR="00585425" w:rsidRPr="00826AD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1387BA13" wp14:editId="265AB240">
                <wp:simplePos x="0" y="0"/>
                <wp:positionH relativeFrom="page">
                  <wp:align>left</wp:align>
                </wp:positionH>
                <wp:positionV relativeFrom="paragraph">
                  <wp:posOffset>6023610</wp:posOffset>
                </wp:positionV>
                <wp:extent cx="5777230" cy="3740150"/>
                <wp:effectExtent l="0" t="0" r="0" b="0"/>
                <wp:wrapNone/>
                <wp:docPr id="22" name="Shap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77230" cy="37401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3175">
                          <a:miter lim="400000"/>
                        </a:ln>
                      </wps:spPr>
                      <wps:bodyPr lIns="47625" tIns="47625" rIns="47625" bIns="47625" anchor="ctr"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09B712F" id="Shape 30" o:spid="_x0000_s1026" style="position:absolute;margin-left:0;margin-top:474.3pt;width:454.9pt;height:294.5pt;z-index:251684864;visibility:visible;mso-wrap-style:square;mso-width-percent:0;mso-height-percent:0;mso-wrap-distance-left:9pt;mso-wrap-distance-top:0;mso-wrap-distance-right:9pt;mso-wrap-distance-bottom:0;mso-position-horizontal:left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" stroked="f" strokeweight=".25pt">
                <v:stroke miterlimit="4"/>
                <v:textbox inset="3.75pt,3.75pt,3.75pt,3.75pt"/>
                <w10:wrap anchorx="page"/>
              </v:rect>
            </w:pict>
          </mc:Fallback>
        </mc:AlternateContent>
      </w:r>
      <w:r w:rsidR="00EA2105">
        <w:br w:type="page"/>
      </w:r>
      <w:r w:rsidR="00EA2105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1154BF6B" wp14:editId="7B4025B6">
                <wp:simplePos x="0" y="0"/>
                <wp:positionH relativeFrom="column">
                  <wp:posOffset>-809625</wp:posOffset>
                </wp:positionH>
                <wp:positionV relativeFrom="paragraph">
                  <wp:posOffset>6501242</wp:posOffset>
                </wp:positionV>
                <wp:extent cx="3491230" cy="0"/>
                <wp:effectExtent l="0" t="0" r="33020" b="19050"/>
                <wp:wrapNone/>
                <wp:docPr id="21" name="Conector recto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1230" cy="0"/>
                        </a:xfrm>
                        <a:prstGeom prst="line">
                          <a:avLst/>
                        </a:prstGeom>
                        <a:ln>
                          <a:solidFill>
                            <a:srgbClr val="85A1B5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9A50286" id="Conector recto 21" o:spid="_x0000_s1026" style="position:absolute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63.75pt,511.9pt" to="211.15pt,51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" strokecolor="#85a1b5" strokeweight=".5pt">
                <v:stroke joinstyle="miter"/>
              </v:line>
            </w:pict>
          </mc:Fallback>
        </mc:AlternateContent>
      </w:r>
      <w:r w:rsidR="00EA2105">
        <w:rPr>
          <w:noProof/>
          <w:lang w:eastAsia="es-ES"/>
        </w:rPr>
        <mc:AlternateContent>
          <mc:Choice Requires="wps">
            <w:drawing>
              <wp:anchor distT="45720" distB="45720" distL="114300" distR="114300" simplePos="0" relativeHeight="251680768" behindDoc="1" locked="0" layoutInCell="1" allowOverlap="1" wp14:anchorId="66F3C002" wp14:editId="301A0789">
                <wp:simplePos x="0" y="0"/>
                <wp:positionH relativeFrom="page">
                  <wp:posOffset>16510</wp:posOffset>
                </wp:positionH>
                <wp:positionV relativeFrom="paragraph">
                  <wp:posOffset>-878840</wp:posOffset>
                </wp:positionV>
                <wp:extent cx="7522845" cy="13402945"/>
                <wp:effectExtent l="0" t="0" r="1905" b="8255"/>
                <wp:wrapNone/>
                <wp:docPr id="2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22845" cy="13402945"/>
                        </a:xfrm>
                        <a:prstGeom prst="rect">
                          <a:avLst/>
                        </a:prstGeom>
                        <a:solidFill>
                          <a:srgbClr val="85A1B5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FDADBB" w14:textId="77777777" w:rsidR="0043144C" w:rsidRDefault="0043144C" w:rsidP="00EA210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6F3C002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8" type="#_x0000_t202" style="position:absolute;margin-left:1.3pt;margin-top:-69.2pt;width:592.35pt;height:1055.35pt;z-index:-251635712;visibility:visible;mso-wrap-style:square;mso-width-percent:0;mso-height-percent: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" fillcolor="#85a1b5" stroked="f">
                <v:textbox>
                  <w:txbxContent>
                    <w:p w14:paraId="37FDADBB" w14:textId="77777777" w:rsidR="0043144C" w:rsidRDefault="0043144C" w:rsidP="00EA2105"/>
                  </w:txbxContent>
                </v:textbox>
                <w10:wrap anchorx="page"/>
              </v:shape>
            </w:pict>
          </mc:Fallback>
        </mc:AlternateContent>
      </w:r>
      <w:r w:rsidR="00EA2105"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719FE171" wp14:editId="3D91A47B">
                <wp:simplePos x="0" y="0"/>
                <wp:positionH relativeFrom="column">
                  <wp:posOffset>-1287953</wp:posOffset>
                </wp:positionH>
                <wp:positionV relativeFrom="paragraph">
                  <wp:posOffset>-2312959</wp:posOffset>
                </wp:positionV>
                <wp:extent cx="9036858" cy="12732443"/>
                <wp:effectExtent l="152400" t="0" r="0" b="0"/>
                <wp:wrapNone/>
                <wp:docPr id="24" name="Grupo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036858" cy="12732443"/>
                          <a:chOff x="0" y="0"/>
                          <a:chExt cx="9036858" cy="12732443"/>
                        </a:xfrm>
                      </wpg:grpSpPr>
                      <wps:wsp>
                        <wps:cNvPr id="25" name="Shape 28"/>
                        <wps:cNvSpPr/>
                        <wps:spPr>
                          <a:xfrm rot="923888">
                            <a:off x="0" y="1787237"/>
                            <a:ext cx="2634615" cy="3041650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10800" y="0"/>
                                </a:moveTo>
                                <a:lnTo>
                                  <a:pt x="21600" y="5400"/>
                                </a:lnTo>
                                <a:lnTo>
                                  <a:pt x="21600" y="16200"/>
                                </a:lnTo>
                                <a:lnTo>
                                  <a:pt x="10800" y="21600"/>
                                </a:lnTo>
                                <a:lnTo>
                                  <a:pt x="0" y="16200"/>
                                </a:lnTo>
                                <a:lnTo>
                                  <a:pt x="0" y="54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B8AD7E"/>
                          </a:solidFill>
                          <a:ln w="3175">
                            <a:miter lim="400000"/>
                          </a:ln>
                        </wps:spPr>
                        <wps:bodyPr lIns="47625" tIns="47625" rIns="47625" bIns="47625" anchor="ctr"/>
                      </wps:wsp>
                      <pic:pic xmlns:pic="http://schemas.openxmlformats.org/drawingml/2006/picture">
                        <pic:nvPicPr>
                          <pic:cNvPr id="26" name="pasted-image.pdf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 rot="923888">
                            <a:off x="498763" y="0"/>
                            <a:ext cx="4253230" cy="4891405"/>
                          </a:xfrm>
                          <a:prstGeom prst="rect">
                            <a:avLst/>
                          </a:prstGeom>
                          <a:ln w="3175">
                            <a:miter lim="400000"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7" name="Imagen 27"/>
                          <pic:cNvPicPr>
                            <a:picLocks noChangeAspect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636818" y="4031673"/>
                            <a:ext cx="5400040" cy="87007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92794E" id="Grupo 24" o:spid="_x0000_s1026" style="position:absolute;margin-left:-101.4pt;margin-top:-182.1pt;width:711.55pt;height:1002.55pt;z-index:251683840;mso-height-relative:margin" coordsize="90368,127324" o:gfxdata="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">
                <v:shape id="Shape 28" o:spid="_x0000_s1027" style="position:absolute;top:17872;width:26346;height:30416;rotation:1009132fd;visibility:visible;mso-wrap-style:square;v-text-anchor:middle" coordsize="21600,21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" path="m10800,l21600,5400r,10800l10800,21600,,16200,,5400,10800,xe" fillcolor="#b8ad7e" stroked="f" strokeweight=".25pt">
                  <v:stroke miterlimit="4" joinstyle="miter"/>
                  <v:path arrowok="t" o:extrusionok="f" o:connecttype="custom" o:connectlocs="1317308,1520825;1317308,1520825;1317308,1520825;1317308,1520825" o:connectangles="0,90,180,27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asted-image.pdf" o:spid="_x0000_s1028" type="#_x0000_t75" style="position:absolute;left:4987;width:42532;height:48914;rotation:1009132fd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" strokeweight=".25pt">
                  <v:stroke miterlimit="4"/>
                  <v:imagedata r:id="rId11" o:title=""/>
                </v:shape>
                <v:shape id="Imagen 27" o:spid="_x0000_s1029" type="#_x0000_t75" style="position:absolute;left:36368;top:40316;width:54000;height:870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">
                  <v:imagedata r:id="rId12" o:title=""/>
                </v:shape>
              </v:group>
            </w:pict>
          </mc:Fallback>
        </mc:AlternateContent>
      </w:r>
      <w:r w:rsidR="00EA2105" w:rsidRPr="00826AD3">
        <w:rPr>
          <w:noProof/>
          <w:lang w:eastAsia="es-ES"/>
        </w:rPr>
        <w:drawing>
          <wp:anchor distT="0" distB="0" distL="114300" distR="114300" simplePos="0" relativeHeight="251682816" behindDoc="0" locked="0" layoutInCell="1" allowOverlap="1" wp14:anchorId="50404DF8" wp14:editId="4DFBF092">
            <wp:simplePos x="0" y="0"/>
            <wp:positionH relativeFrom="column">
              <wp:posOffset>1631950</wp:posOffset>
            </wp:positionH>
            <wp:positionV relativeFrom="paragraph">
              <wp:posOffset>8866274</wp:posOffset>
            </wp:positionV>
            <wp:extent cx="1741170" cy="355600"/>
            <wp:effectExtent l="0" t="0" r="0" b="6350"/>
            <wp:wrapNone/>
            <wp:docPr id="452" name="pasted-image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asted-image.pdf"/>
                    <pic:cNvPicPr>
                      <a:picLocks noChangeAspect="1"/>
                    </pic:cNvPicPr>
                  </pic:nvPicPr>
                  <pic:blipFill>
                    <a:blip r:embed="rId13"/>
                    <a:srcRect l="58" r="58"/>
                    <a:stretch>
                      <a:fillRect/>
                    </a:stretch>
                  </pic:blipFill>
                  <pic:spPr>
                    <a:xfrm>
                      <a:off x="0" y="0"/>
                      <a:ext cx="1741170" cy="355600"/>
                    </a:xfrm>
                    <a:prstGeom prst="rect">
                      <a:avLst/>
                    </a:prstGeom>
                    <a:ln w="3175">
                      <a:miter lim="400000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105" w:rsidRPr="00826AD3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548E3D5" wp14:editId="68595791">
                <wp:simplePos x="0" y="0"/>
                <wp:positionH relativeFrom="column">
                  <wp:posOffset>2261870</wp:posOffset>
                </wp:positionH>
                <wp:positionV relativeFrom="paragraph">
                  <wp:posOffset>4794250</wp:posOffset>
                </wp:positionV>
                <wp:extent cx="2830830" cy="0"/>
                <wp:effectExtent l="0" t="0" r="26670" b="19050"/>
                <wp:wrapNone/>
                <wp:docPr id="451" name="Shap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30830" cy="0"/>
                        </a:xfrm>
                        <a:prstGeom prst="line">
                          <a:avLst/>
                        </a:prstGeom>
                        <a:ln w="25400">
                          <a:solidFill>
                            <a:srgbClr val="85A1B5"/>
                          </a:solidFill>
                          <a:miter lim="400000"/>
                        </a:ln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65F3717C" id="Shape 33" o:spid="_x0000_s1026" style="position:absolute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78.1pt,377.5pt" to="401pt,37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" strokecolor="#85a1b5" strokeweight="2pt">
                <v:stroke miterlimit="4" joinstyle="miter"/>
              </v:line>
            </w:pict>
          </mc:Fallback>
        </mc:AlternateContent>
      </w:r>
    </w:p>
    <w:p w14:paraId="77879EDB" w14:textId="77777777" w:rsidR="004C15D7" w:rsidRPr="00E95D46" w:rsidRDefault="004C15D7" w:rsidP="004C15D7">
      <w:pPr>
        <w:rPr>
          <w:rFonts w:ascii="Arial" w:hAnsi="Arial"/>
          <w:b/>
          <w:sz w:val="28"/>
          <w:szCs w:val="28"/>
        </w:rPr>
      </w:pPr>
    </w:p>
    <w:bookmarkStart w:id="18" w:name="_Toc92453879"/>
    <w:bookmarkStart w:id="19" w:name="_Toc96356062"/>
    <w:bookmarkStart w:id="20" w:name="_Toc99437478"/>
    <w:p w14:paraId="28E63092" w14:textId="77777777" w:rsidR="004C15D7" w:rsidRPr="002D0437" w:rsidRDefault="005C2692" w:rsidP="00A820F9">
      <w:pPr>
        <w:pStyle w:val="Ttulo1"/>
        <w:numPr>
          <w:ilvl w:val="0"/>
          <w:numId w:val="0"/>
        </w:numPr>
        <w:ind w:left="720" w:hanging="360"/>
      </w:pPr>
      <w:r w:rsidRPr="002D0437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68132D0" wp14:editId="658726EF">
                <wp:simplePos x="0" y="0"/>
                <wp:positionH relativeFrom="margin">
                  <wp:align>left</wp:align>
                </wp:positionH>
                <wp:positionV relativeFrom="paragraph">
                  <wp:posOffset>562558</wp:posOffset>
                </wp:positionV>
                <wp:extent cx="5934710" cy="0"/>
                <wp:effectExtent l="0" t="0" r="27940" b="19050"/>
                <wp:wrapNone/>
                <wp:docPr id="468" name="Conector recto 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3471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441AEE" id="Conector recto 468" o:spid="_x0000_s1026" style="position:absolute;z-index:2516920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44.3pt" to="467.3pt,4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" strokecolor="black [3213]" strokeweight="1pt">
                <w10:wrap anchorx="margin"/>
              </v:line>
            </w:pict>
          </mc:Fallback>
        </mc:AlternateContent>
      </w:r>
      <w:r w:rsidRPr="002D0437">
        <w:t>ÍNDICE</w:t>
      </w:r>
      <w:bookmarkEnd w:id="18"/>
      <w:bookmarkEnd w:id="19"/>
      <w:bookmarkEnd w:id="20"/>
    </w:p>
    <w:bookmarkStart w:id="21" w:name="_Toc99437479" w:displacedByCustomXml="next"/>
    <w:sdt>
      <w:sdtPr>
        <w:rPr>
          <w:rFonts w:ascii="Source Sans Pro" w:eastAsiaTheme="minorHAnsi" w:hAnsi="Source Sans Pro" w:cstheme="minorBidi"/>
          <w:b w:val="0"/>
          <w:color w:val="auto"/>
          <w:sz w:val="24"/>
          <w:szCs w:val="22"/>
        </w:rPr>
        <w:id w:val="13232455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005EF16" w14:textId="01369EA0" w:rsidR="008E5DB9" w:rsidRDefault="008E5DB9" w:rsidP="00A820F9">
          <w:pPr>
            <w:pStyle w:val="Ttulo1"/>
            <w:numPr>
              <w:ilvl w:val="0"/>
              <w:numId w:val="0"/>
            </w:numPr>
          </w:pPr>
          <w:r>
            <w:t>Contenido</w:t>
          </w:r>
          <w:bookmarkEnd w:id="21"/>
        </w:p>
        <w:p w14:paraId="24F7B58B" w14:textId="082530AB" w:rsidR="00964815" w:rsidRDefault="008E5DB9" w:rsidP="00964815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</w:p>
        <w:p w14:paraId="4DFC5B7B" w14:textId="770EDAB8" w:rsidR="00964815" w:rsidRDefault="00000000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437479" w:history="1">
            <w:r w:rsidR="00964815" w:rsidRPr="00DE65B4">
              <w:rPr>
                <w:rStyle w:val="Hipervnculo"/>
                <w:noProof/>
              </w:rPr>
              <w:t>Contenido</w:t>
            </w:r>
            <w:r w:rsidR="00964815">
              <w:rPr>
                <w:noProof/>
                <w:webHidden/>
              </w:rPr>
              <w:tab/>
            </w:r>
            <w:r w:rsidR="00964815">
              <w:rPr>
                <w:noProof/>
                <w:webHidden/>
              </w:rPr>
              <w:fldChar w:fldCharType="begin"/>
            </w:r>
            <w:r w:rsidR="00964815">
              <w:rPr>
                <w:noProof/>
                <w:webHidden/>
              </w:rPr>
              <w:instrText xml:space="preserve"> PAGEREF _Toc99437479 \h </w:instrText>
            </w:r>
            <w:r w:rsidR="00964815">
              <w:rPr>
                <w:noProof/>
                <w:webHidden/>
              </w:rPr>
            </w:r>
            <w:r w:rsidR="00964815">
              <w:rPr>
                <w:noProof/>
                <w:webHidden/>
              </w:rPr>
              <w:fldChar w:fldCharType="separate"/>
            </w:r>
            <w:r w:rsidR="00EC54DC">
              <w:rPr>
                <w:noProof/>
                <w:webHidden/>
              </w:rPr>
              <w:t>1</w:t>
            </w:r>
            <w:r w:rsidR="00964815">
              <w:rPr>
                <w:noProof/>
                <w:webHidden/>
              </w:rPr>
              <w:fldChar w:fldCharType="end"/>
            </w:r>
          </w:hyperlink>
        </w:p>
        <w:p w14:paraId="654E4A2F" w14:textId="2A5448C7" w:rsidR="00964815" w:rsidRDefault="00000000">
          <w:pPr>
            <w:pStyle w:val="TDC1"/>
            <w:tabs>
              <w:tab w:val="right" w:leader="dot" w:pos="8494"/>
            </w:tabs>
            <w:rPr>
              <w:rFonts w:cstheme="minorBidi"/>
              <w:noProof/>
            </w:rPr>
          </w:pPr>
          <w:hyperlink w:anchor="_Toc99437480" w:history="1">
            <w:r w:rsidR="00964815" w:rsidRPr="00DE65B4">
              <w:rPr>
                <w:rStyle w:val="Hipervnculo"/>
                <w:noProof/>
              </w:rPr>
              <w:t>INSTALACIÓN GIT</w:t>
            </w:r>
            <w:r w:rsidR="00964815">
              <w:rPr>
                <w:noProof/>
                <w:webHidden/>
              </w:rPr>
              <w:tab/>
            </w:r>
            <w:r w:rsidR="00964815">
              <w:rPr>
                <w:noProof/>
                <w:webHidden/>
              </w:rPr>
              <w:fldChar w:fldCharType="begin"/>
            </w:r>
            <w:r w:rsidR="00964815">
              <w:rPr>
                <w:noProof/>
                <w:webHidden/>
              </w:rPr>
              <w:instrText xml:space="preserve"> PAGEREF _Toc99437480 \h </w:instrText>
            </w:r>
            <w:r w:rsidR="00964815">
              <w:rPr>
                <w:noProof/>
                <w:webHidden/>
              </w:rPr>
            </w:r>
            <w:r w:rsidR="00964815">
              <w:rPr>
                <w:noProof/>
                <w:webHidden/>
              </w:rPr>
              <w:fldChar w:fldCharType="separate"/>
            </w:r>
            <w:r w:rsidR="00EC54DC">
              <w:rPr>
                <w:noProof/>
                <w:webHidden/>
              </w:rPr>
              <w:t>2</w:t>
            </w:r>
            <w:r w:rsidR="00964815">
              <w:rPr>
                <w:noProof/>
                <w:webHidden/>
              </w:rPr>
              <w:fldChar w:fldCharType="end"/>
            </w:r>
          </w:hyperlink>
        </w:p>
        <w:p w14:paraId="0780D860" w14:textId="78447E00" w:rsidR="00964815" w:rsidRDefault="00000000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99437481" w:history="1">
            <w:r w:rsidR="00964815" w:rsidRPr="00DE65B4">
              <w:rPr>
                <w:rStyle w:val="Hipervnculo"/>
                <w:noProof/>
              </w:rPr>
              <w:t>1.</w:t>
            </w:r>
            <w:r w:rsidR="00964815">
              <w:rPr>
                <w:rFonts w:cstheme="minorBidi"/>
                <w:noProof/>
              </w:rPr>
              <w:tab/>
            </w:r>
            <w:r w:rsidR="00964815" w:rsidRPr="00DE65B4">
              <w:rPr>
                <w:rStyle w:val="Hipervnculo"/>
                <w:noProof/>
              </w:rPr>
              <w:t>Descarga</w:t>
            </w:r>
            <w:r w:rsidR="00964815">
              <w:rPr>
                <w:noProof/>
                <w:webHidden/>
              </w:rPr>
              <w:tab/>
            </w:r>
            <w:r w:rsidR="00964815">
              <w:rPr>
                <w:noProof/>
                <w:webHidden/>
              </w:rPr>
              <w:fldChar w:fldCharType="begin"/>
            </w:r>
            <w:r w:rsidR="00964815">
              <w:rPr>
                <w:noProof/>
                <w:webHidden/>
              </w:rPr>
              <w:instrText xml:space="preserve"> PAGEREF _Toc99437481 \h </w:instrText>
            </w:r>
            <w:r w:rsidR="00964815">
              <w:rPr>
                <w:noProof/>
                <w:webHidden/>
              </w:rPr>
            </w:r>
            <w:r w:rsidR="00964815">
              <w:rPr>
                <w:noProof/>
                <w:webHidden/>
              </w:rPr>
              <w:fldChar w:fldCharType="separate"/>
            </w:r>
            <w:r w:rsidR="00EC54DC">
              <w:rPr>
                <w:noProof/>
                <w:webHidden/>
              </w:rPr>
              <w:t>2</w:t>
            </w:r>
            <w:r w:rsidR="00964815">
              <w:rPr>
                <w:noProof/>
                <w:webHidden/>
              </w:rPr>
              <w:fldChar w:fldCharType="end"/>
            </w:r>
          </w:hyperlink>
        </w:p>
        <w:p w14:paraId="74F9928B" w14:textId="5CB494FB" w:rsidR="00964815" w:rsidRDefault="00000000">
          <w:pPr>
            <w:pStyle w:val="TDC2"/>
            <w:tabs>
              <w:tab w:val="left" w:pos="660"/>
              <w:tab w:val="right" w:leader="dot" w:pos="8494"/>
            </w:tabs>
            <w:rPr>
              <w:rFonts w:cstheme="minorBidi"/>
              <w:noProof/>
            </w:rPr>
          </w:pPr>
          <w:hyperlink w:anchor="_Toc99437482" w:history="1">
            <w:r w:rsidR="00964815" w:rsidRPr="00DE65B4">
              <w:rPr>
                <w:rStyle w:val="Hipervnculo"/>
                <w:noProof/>
              </w:rPr>
              <w:t>2.</w:t>
            </w:r>
            <w:r w:rsidR="00964815">
              <w:rPr>
                <w:rFonts w:cstheme="minorBidi"/>
                <w:noProof/>
              </w:rPr>
              <w:tab/>
            </w:r>
            <w:r w:rsidR="00964815" w:rsidRPr="00DE65B4">
              <w:rPr>
                <w:rStyle w:val="Hipervnculo"/>
                <w:noProof/>
              </w:rPr>
              <w:t>Instalación</w:t>
            </w:r>
            <w:r w:rsidR="00964815">
              <w:rPr>
                <w:noProof/>
                <w:webHidden/>
              </w:rPr>
              <w:tab/>
            </w:r>
            <w:r w:rsidR="00964815">
              <w:rPr>
                <w:noProof/>
                <w:webHidden/>
              </w:rPr>
              <w:fldChar w:fldCharType="begin"/>
            </w:r>
            <w:r w:rsidR="00964815">
              <w:rPr>
                <w:noProof/>
                <w:webHidden/>
              </w:rPr>
              <w:instrText xml:space="preserve"> PAGEREF _Toc99437482 \h </w:instrText>
            </w:r>
            <w:r w:rsidR="00964815">
              <w:rPr>
                <w:noProof/>
                <w:webHidden/>
              </w:rPr>
            </w:r>
            <w:r w:rsidR="00964815">
              <w:rPr>
                <w:noProof/>
                <w:webHidden/>
              </w:rPr>
              <w:fldChar w:fldCharType="separate"/>
            </w:r>
            <w:r w:rsidR="00EC54DC">
              <w:rPr>
                <w:noProof/>
                <w:webHidden/>
              </w:rPr>
              <w:t>2</w:t>
            </w:r>
            <w:r w:rsidR="00964815">
              <w:rPr>
                <w:noProof/>
                <w:webHidden/>
              </w:rPr>
              <w:fldChar w:fldCharType="end"/>
            </w:r>
          </w:hyperlink>
        </w:p>
        <w:p w14:paraId="6EB1F981" w14:textId="2577DD20" w:rsidR="008E5DB9" w:rsidRDefault="008E5DB9">
          <w:r>
            <w:rPr>
              <w:b/>
              <w:bCs/>
            </w:rPr>
            <w:fldChar w:fldCharType="end"/>
          </w:r>
        </w:p>
      </w:sdtContent>
    </w:sdt>
    <w:p w14:paraId="21E21201" w14:textId="226A8487" w:rsidR="004C15D7" w:rsidRDefault="004C15D7" w:rsidP="004C15D7">
      <w:pPr>
        <w:rPr>
          <w:rFonts w:ascii="Arial" w:hAnsi="Arial"/>
          <w:b/>
          <w:color w:val="BA0000"/>
          <w:sz w:val="28"/>
          <w:szCs w:val="28"/>
        </w:rPr>
      </w:pPr>
    </w:p>
    <w:p w14:paraId="189810B0" w14:textId="3C536A88" w:rsidR="00A820F9" w:rsidRDefault="00A820F9">
      <w:pPr>
        <w:rPr>
          <w:rFonts w:ascii="Montserrat" w:eastAsiaTheme="majorEastAsia" w:hAnsi="Montserrat" w:cstheme="majorBidi"/>
          <w:b/>
          <w:color w:val="000000" w:themeColor="text1"/>
          <w:sz w:val="40"/>
          <w:szCs w:val="32"/>
        </w:rPr>
      </w:pPr>
      <w:r>
        <w:br w:type="page"/>
      </w:r>
    </w:p>
    <w:bookmarkStart w:id="22" w:name="_Toc96356064"/>
    <w:bookmarkStart w:id="23" w:name="_Toc99437480"/>
    <w:p w14:paraId="6C2E757B" w14:textId="343AE934" w:rsidR="004C15D7" w:rsidRDefault="005C2692" w:rsidP="00A820F9">
      <w:pPr>
        <w:pStyle w:val="Ttulo1"/>
        <w:numPr>
          <w:ilvl w:val="0"/>
          <w:numId w:val="0"/>
        </w:numPr>
        <w:ind w:left="720" w:hanging="360"/>
      </w:pPr>
      <w:r w:rsidRPr="002D0437">
        <w:rPr>
          <w:noProof/>
          <w:lang w:eastAsia="es-ES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CED82B5" wp14:editId="0EBC121A">
                <wp:simplePos x="0" y="0"/>
                <wp:positionH relativeFrom="margin">
                  <wp:align>left</wp:align>
                </wp:positionH>
                <wp:positionV relativeFrom="paragraph">
                  <wp:posOffset>314470</wp:posOffset>
                </wp:positionV>
                <wp:extent cx="5934710" cy="0"/>
                <wp:effectExtent l="0" t="0" r="27940" b="19050"/>
                <wp:wrapNone/>
                <wp:docPr id="470" name="Conector recto 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934710" cy="0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chemeClr val="tx1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738466" id="Conector recto 470" o:spid="_x0000_s1026" style="position:absolute;z-index:25169408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page;mso-height-relative:page" from="0,24.75pt" to="467.3pt,2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" strokecolor="black [3213]" strokeweight="1pt">
                <w10:wrap anchorx="margin"/>
              </v:line>
            </w:pict>
          </mc:Fallback>
        </mc:AlternateContent>
      </w:r>
      <w:r w:rsidR="00D754FF">
        <w:t>INSTALACIÓN</w:t>
      </w:r>
      <w:r w:rsidR="00A820F9">
        <w:t xml:space="preserve"> GIT</w:t>
      </w:r>
      <w:bookmarkEnd w:id="22"/>
      <w:bookmarkEnd w:id="23"/>
    </w:p>
    <w:p w14:paraId="6EAA391C" w14:textId="74240DCE" w:rsidR="00964815" w:rsidRDefault="00964815" w:rsidP="00964815">
      <w:pPr>
        <w:pStyle w:val="Ttulo2"/>
        <w:numPr>
          <w:ilvl w:val="0"/>
          <w:numId w:val="35"/>
        </w:numPr>
      </w:pPr>
      <w:bookmarkStart w:id="24" w:name="_Toc99437481"/>
      <w:r>
        <w:t>Descarga</w:t>
      </w:r>
      <w:bookmarkEnd w:id="24"/>
    </w:p>
    <w:p w14:paraId="4B972864" w14:textId="2DF016DF" w:rsidR="00D754FF" w:rsidRDefault="00D754FF" w:rsidP="00D754FF">
      <w:pPr>
        <w:rPr>
          <w:rFonts w:ascii="Times New Roman" w:hAnsi="Times New Roman"/>
        </w:rPr>
      </w:pPr>
      <w:r>
        <w:t xml:space="preserve">Descargamos </w:t>
      </w:r>
      <w:proofErr w:type="spellStart"/>
      <w:r>
        <w:t>git</w:t>
      </w:r>
      <w:proofErr w:type="spellEnd"/>
      <w:r>
        <w:t xml:space="preserve"> de </w:t>
      </w:r>
      <w:hyperlink r:id="rId14" w:history="1">
        <w:r>
          <w:rPr>
            <w:rStyle w:val="Hipervnculo"/>
            <w:rFonts w:ascii="Arial" w:hAnsi="Arial" w:cs="Arial"/>
            <w:color w:val="1155CC"/>
            <w:sz w:val="22"/>
          </w:rPr>
          <w:t>https://git-scm.com/download/win</w:t>
        </w:r>
      </w:hyperlink>
    </w:p>
    <w:p w14:paraId="5FCE6D6E" w14:textId="40C4D6D7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AB24F1C" wp14:editId="64879750">
            <wp:extent cx="5400040" cy="3758565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58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8FF24" w14:textId="29A79FFD" w:rsidR="00D754FF" w:rsidRDefault="00D754FF" w:rsidP="00D754FF">
      <w:pPr>
        <w:spacing w:after="240"/>
      </w:pPr>
    </w:p>
    <w:p w14:paraId="1EB16ED9" w14:textId="55CC3948" w:rsidR="00964815" w:rsidRDefault="00964815" w:rsidP="00964815">
      <w:pPr>
        <w:pStyle w:val="Ttulo2"/>
        <w:numPr>
          <w:ilvl w:val="0"/>
          <w:numId w:val="35"/>
        </w:numPr>
      </w:pPr>
      <w:bookmarkStart w:id="25" w:name="_Toc99437482"/>
      <w:r>
        <w:t>Instalación</w:t>
      </w:r>
      <w:bookmarkEnd w:id="25"/>
    </w:p>
    <w:p w14:paraId="17F7C76F" w14:textId="198E4FB1" w:rsidR="00D754FF" w:rsidRDefault="00D754FF" w:rsidP="00D754FF">
      <w:pPr>
        <w:spacing w:after="240"/>
      </w:pPr>
      <w:r>
        <w:t>Iniciamos instalación con las siguientes configuraciones</w:t>
      </w:r>
    </w:p>
    <w:p w14:paraId="4470AF6A" w14:textId="1AF8F791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591DE68" wp14:editId="5427B114">
            <wp:extent cx="3496108" cy="2714625"/>
            <wp:effectExtent l="0" t="0" r="9525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3385" cy="272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065D36" w14:textId="77777777" w:rsidR="00D754FF" w:rsidRDefault="00D754FF" w:rsidP="00D754FF"/>
    <w:p w14:paraId="3932A314" w14:textId="3265F5DB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0E1193" wp14:editId="3C1951DA">
            <wp:extent cx="4762500" cy="3743325"/>
            <wp:effectExtent l="0" t="0" r="0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71486" w14:textId="77777777" w:rsidR="00D754FF" w:rsidRDefault="00D754FF" w:rsidP="00D754FF"/>
    <w:p w14:paraId="32CB45DA" w14:textId="010AF52C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EC50D6B" wp14:editId="4332704C">
            <wp:extent cx="4714875" cy="36861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686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3889F" w14:textId="0382B4F5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8A0939E" wp14:editId="419EC89B">
            <wp:extent cx="4752975" cy="370522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D2018" w14:textId="77777777" w:rsidR="00D754FF" w:rsidRDefault="00D754FF" w:rsidP="00D754FF"/>
    <w:p w14:paraId="4624F483" w14:textId="6E8E5E6D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34BF4C2" wp14:editId="12700577">
            <wp:extent cx="4714875" cy="3733800"/>
            <wp:effectExtent l="0" t="0" r="9525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51D7C" w14:textId="5EA88174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33F98095" wp14:editId="57C293AF">
            <wp:extent cx="4781550" cy="377190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8D3FF" w14:textId="77777777" w:rsidR="00D754FF" w:rsidRDefault="00D754FF" w:rsidP="00D754FF"/>
    <w:p w14:paraId="00B9AF17" w14:textId="5A29240D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C6A043" wp14:editId="49B5AFE1">
            <wp:extent cx="4714875" cy="370522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EA379" w14:textId="77777777" w:rsidR="00D754FF" w:rsidRDefault="00D754FF" w:rsidP="00D754FF"/>
    <w:p w14:paraId="0B5259EA" w14:textId="7E474F07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FFECC6F" wp14:editId="4A2165B3">
            <wp:extent cx="4743450" cy="37147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15E2" w14:textId="2701D171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CF58A9A" wp14:editId="7EF563C7">
            <wp:extent cx="4714875" cy="3771900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81EE" w14:textId="0E0BF5BF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52D30C56" wp14:editId="0CF0D444">
            <wp:extent cx="4752975" cy="3724275"/>
            <wp:effectExtent l="0" t="0" r="9525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D940A2" w14:textId="77777777" w:rsidR="00D754FF" w:rsidRDefault="00D754FF" w:rsidP="00D754FF"/>
    <w:p w14:paraId="53915108" w14:textId="6D778EAA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058D29A5" wp14:editId="747CA94B">
            <wp:extent cx="4743450" cy="379095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345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E7301" w14:textId="7DDC4AA9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3834FB9" wp14:editId="67031F7F">
            <wp:extent cx="4791075" cy="374332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075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EEB1B2" w14:textId="77777777" w:rsidR="00D754FF" w:rsidRDefault="00D754FF" w:rsidP="00D754FF"/>
    <w:p w14:paraId="5823ECAE" w14:textId="2F46F826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2F962933" wp14:editId="4B1CE9ED">
            <wp:extent cx="4857750" cy="3743325"/>
            <wp:effectExtent l="0" t="0" r="0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743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BA214" w14:textId="77777777" w:rsidR="00D754FF" w:rsidRDefault="00D754FF" w:rsidP="00D754FF"/>
    <w:p w14:paraId="0BC5D56D" w14:textId="15C5D41B" w:rsidR="00D754FF" w:rsidRDefault="00D754FF" w:rsidP="00D754FF">
      <w:pPr>
        <w:pStyle w:val="NormalWeb"/>
        <w:spacing w:before="0" w:beforeAutospacing="0" w:after="0" w:afterAutospacing="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2EB75DD3" wp14:editId="7C59A2C2">
            <wp:extent cx="4772025" cy="3733800"/>
            <wp:effectExtent l="0" t="0" r="952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624F9" w14:textId="3F996953" w:rsidR="00D754FF" w:rsidRDefault="00D754FF" w:rsidP="00D754FF">
      <w:pPr>
        <w:rPr>
          <w:rFonts w:ascii="Montserrat" w:eastAsiaTheme="majorEastAsia" w:hAnsi="Montserrat" w:cstheme="majorBidi"/>
          <w:b/>
          <w:color w:val="000000" w:themeColor="text1"/>
          <w:sz w:val="40"/>
          <w:szCs w:val="32"/>
        </w:rPr>
      </w:pPr>
      <w:r>
        <w:br/>
      </w:r>
    </w:p>
    <w:p w14:paraId="6BB6D136" w14:textId="77777777" w:rsidR="00D754FF" w:rsidRPr="00D754FF" w:rsidRDefault="00D754FF" w:rsidP="00D754FF"/>
    <w:sectPr w:rsidR="00D754FF" w:rsidRPr="00D754FF" w:rsidSect="00585425">
      <w:footerReference w:type="default" r:id="rId30"/>
      <w:pgSz w:w="11906" w:h="16838"/>
      <w:pgMar w:top="1417" w:right="1701" w:bottom="567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B74573" w14:textId="77777777" w:rsidR="00F00DFC" w:rsidRDefault="00F00DFC" w:rsidP="000158C5">
      <w:pPr>
        <w:spacing w:after="0" w:line="240" w:lineRule="auto"/>
      </w:pPr>
      <w:r>
        <w:separator/>
      </w:r>
    </w:p>
  </w:endnote>
  <w:endnote w:type="continuationSeparator" w:id="0">
    <w:p w14:paraId="133D41A3" w14:textId="77777777" w:rsidR="00F00DFC" w:rsidRDefault="00F00DFC" w:rsidP="000158C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FF54AE1A-9FF2-450E-BBA2-EF63AD41A74A}"/>
    <w:embedBold r:id="rId2" w:fontKey="{6D4BD88D-2107-41F0-B5FF-6185D76A5CE1}"/>
  </w:font>
  <w:font w:name="Source Sans Pro">
    <w:charset w:val="00"/>
    <w:family w:val="swiss"/>
    <w:pitch w:val="variable"/>
    <w:sig w:usb0="600002F7" w:usb1="02000001" w:usb2="00000000" w:usb3="00000000" w:csb0="0000019F" w:csb1="00000000"/>
    <w:embedRegular r:id="rId3" w:fontKey="{BF523E69-76CA-46A4-B4AB-380AA7699E89}"/>
    <w:embedBold r:id="rId4" w:fontKey="{9AB4AA11-D5A2-4BF4-B4F8-C37CEB34F9F5}"/>
  </w:font>
  <w:font w:name="Montserrat">
    <w:charset w:val="00"/>
    <w:family w:val="auto"/>
    <w:pitch w:val="variable"/>
    <w:sig w:usb0="2000020F" w:usb1="00000003" w:usb2="00000000" w:usb3="00000000" w:csb0="00000197" w:csb1="00000000"/>
    <w:embedBold r:id="rId5" w:fontKey="{58DB24E6-46AE-4932-9119-210CDCD129AD}"/>
  </w:font>
  <w:font w:name="Droid Serif">
    <w:altName w:val="Cambria"/>
    <w:charset w:val="00"/>
    <w:family w:val="roman"/>
    <w:pitch w:val="variable"/>
    <w:sig w:usb0="E00002EF" w:usb1="4000205B" w:usb2="00000028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6" w:fontKey="{C9BD6678-638C-4161-B08A-F646412FC8B9}"/>
    <w:embedBold r:id="rId7" w:fontKey="{2292E3FA-7C6D-447E-8459-F4404A1CA9D7}"/>
    <w:embedItalic r:id="rId8" w:fontKey="{8B68D01A-8E79-48A0-AAEC-C3616E1A4613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9" w:fontKey="{90AF91E5-3E84-4A6C-AFB5-E70EB0C1FAC4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10" w:fontKey="{F1E4E74F-FAEE-40E9-AF61-62EFFE1CB199}"/>
    <w:embedBold r:id="rId11" w:fontKey="{D2986DAB-1990-4EBA-BE1D-40C253A845AC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D3F68D" w14:textId="77777777" w:rsidR="0043144C" w:rsidRPr="000A6B51" w:rsidRDefault="0043144C" w:rsidP="000158C5">
    <w:pPr>
      <w:pStyle w:val="Piedepgina"/>
      <w:jc w:val="right"/>
      <w:rPr>
        <w:sz w:val="16"/>
        <w:szCs w:val="16"/>
      </w:rPr>
    </w:pPr>
    <w:r w:rsidRPr="000A6B51">
      <w:rPr>
        <w:noProof/>
        <w:sz w:val="16"/>
        <w:szCs w:val="16"/>
        <w:lang w:eastAsia="es-ES"/>
      </w:rPr>
      <mc:AlternateContent>
        <mc:Choice Requires="wps">
          <w:drawing>
            <wp:anchor distT="45720" distB="45720" distL="114300" distR="114300" simplePos="0" relativeHeight="251659264" behindDoc="0" locked="0" layoutInCell="1" allowOverlap="1" wp14:anchorId="0B010E79" wp14:editId="4294EEF4">
              <wp:simplePos x="0" y="0"/>
              <wp:positionH relativeFrom="column">
                <wp:posOffset>-15875</wp:posOffset>
              </wp:positionH>
              <wp:positionV relativeFrom="paragraph">
                <wp:posOffset>-82550</wp:posOffset>
              </wp:positionV>
              <wp:extent cx="3237865" cy="329565"/>
              <wp:effectExtent l="0" t="0" r="635" b="0"/>
              <wp:wrapSquare wrapText="bothSides"/>
              <wp:docPr id="217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7865" cy="32956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3F8CC94E" w14:textId="75969C1E" w:rsidR="0043144C" w:rsidRPr="004B1987" w:rsidRDefault="00964815">
                          <w:pPr>
                            <w:rPr>
                              <w:sz w:val="16"/>
                              <w:szCs w:val="16"/>
                            </w:rPr>
                          </w:pPr>
                          <w:r>
                            <w:rPr>
                              <w:sz w:val="16"/>
                              <w:szCs w:val="16"/>
                            </w:rPr>
                            <w:t>Instalación GIT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0B010E79" id="_x0000_t202" coordsize="21600,21600" o:spt="202" path="m,l,21600r21600,l21600,xe">
              <v:stroke joinstyle="miter"/>
              <v:path gradientshapeok="t" o:connecttype="rect"/>
            </v:shapetype>
            <v:shape id="_x0000_s1029" type="#_x0000_t202" style="position:absolute;left:0;text-align:left;margin-left:-1.25pt;margin-top:-6.5pt;width:254.95pt;height:25.9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" stroked="f">
              <v:textbox>
                <w:txbxContent>
                  <w:p w14:paraId="3F8CC94E" w14:textId="75969C1E" w:rsidR="0043144C" w:rsidRPr="004B1987" w:rsidRDefault="00964815">
                    <w:pPr>
                      <w:rPr>
                        <w:sz w:val="16"/>
                        <w:szCs w:val="16"/>
                      </w:rPr>
                    </w:pPr>
                    <w:r>
                      <w:rPr>
                        <w:sz w:val="16"/>
                        <w:szCs w:val="16"/>
                      </w:rPr>
                      <w:t>Instalación GIT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0A6B51">
      <w:rPr>
        <w:b/>
        <w:bCs/>
        <w:sz w:val="16"/>
        <w:szCs w:val="16"/>
      </w:rPr>
      <w:fldChar w:fldCharType="begin"/>
    </w:r>
    <w:r w:rsidRPr="000A6B51">
      <w:rPr>
        <w:b/>
        <w:bCs/>
        <w:sz w:val="16"/>
        <w:szCs w:val="16"/>
      </w:rPr>
      <w:instrText>PAGE  \* Arabic  \* MERGEFORMAT</w:instrText>
    </w:r>
    <w:r w:rsidRPr="000A6B51">
      <w:rPr>
        <w:b/>
        <w:bCs/>
        <w:sz w:val="16"/>
        <w:szCs w:val="16"/>
      </w:rPr>
      <w:fldChar w:fldCharType="separate"/>
    </w:r>
    <w:r>
      <w:rPr>
        <w:b/>
        <w:bCs/>
        <w:noProof/>
        <w:sz w:val="16"/>
        <w:szCs w:val="16"/>
      </w:rPr>
      <w:t>2</w:t>
    </w:r>
    <w:r w:rsidRPr="000A6B51">
      <w:rPr>
        <w:b/>
        <w:bCs/>
        <w:sz w:val="16"/>
        <w:szCs w:val="16"/>
      </w:rPr>
      <w:fldChar w:fldCharType="end"/>
    </w:r>
    <w:r w:rsidRPr="000A6B51">
      <w:rPr>
        <w:sz w:val="16"/>
        <w:szCs w:val="16"/>
      </w:rPr>
      <w:t xml:space="preserve"> de </w:t>
    </w:r>
    <w:r w:rsidRPr="000A6B51">
      <w:rPr>
        <w:b/>
        <w:bCs/>
        <w:sz w:val="16"/>
        <w:szCs w:val="16"/>
      </w:rPr>
      <w:fldChar w:fldCharType="begin"/>
    </w:r>
    <w:r w:rsidRPr="000A6B51">
      <w:rPr>
        <w:b/>
        <w:bCs/>
        <w:sz w:val="16"/>
        <w:szCs w:val="16"/>
      </w:rPr>
      <w:instrText>NUMPAGES  \* Arabic  \* MERGEFORMAT</w:instrText>
    </w:r>
    <w:r w:rsidRPr="000A6B51">
      <w:rPr>
        <w:b/>
        <w:bCs/>
        <w:sz w:val="16"/>
        <w:szCs w:val="16"/>
      </w:rPr>
      <w:fldChar w:fldCharType="separate"/>
    </w:r>
    <w:r>
      <w:rPr>
        <w:b/>
        <w:bCs/>
        <w:noProof/>
        <w:sz w:val="16"/>
        <w:szCs w:val="16"/>
      </w:rPr>
      <w:t>7</w:t>
    </w:r>
    <w:r w:rsidRPr="000A6B51">
      <w:rPr>
        <w:b/>
        <w:bCs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125DF" w14:textId="77777777" w:rsidR="00F00DFC" w:rsidRDefault="00F00DFC" w:rsidP="000158C5">
      <w:pPr>
        <w:spacing w:after="0" w:line="240" w:lineRule="auto"/>
      </w:pPr>
      <w:r>
        <w:separator/>
      </w:r>
    </w:p>
  </w:footnote>
  <w:footnote w:type="continuationSeparator" w:id="0">
    <w:p w14:paraId="39B08BA2" w14:textId="77777777" w:rsidR="00F00DFC" w:rsidRDefault="00F00DFC" w:rsidP="000158C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D33E0"/>
    <w:multiLevelType w:val="multilevel"/>
    <w:tmpl w:val="C3CCE4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891725"/>
    <w:multiLevelType w:val="multilevel"/>
    <w:tmpl w:val="26D64F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8276077"/>
    <w:multiLevelType w:val="multilevel"/>
    <w:tmpl w:val="23A0194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09867FE9"/>
    <w:multiLevelType w:val="multilevel"/>
    <w:tmpl w:val="CADCFF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9E550FD"/>
    <w:multiLevelType w:val="multilevel"/>
    <w:tmpl w:val="855A48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B1A61EB"/>
    <w:multiLevelType w:val="multilevel"/>
    <w:tmpl w:val="65B08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F04AD4"/>
    <w:multiLevelType w:val="multilevel"/>
    <w:tmpl w:val="E550B43C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1D306B23"/>
    <w:multiLevelType w:val="multilevel"/>
    <w:tmpl w:val="ED28C99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75A7348"/>
    <w:multiLevelType w:val="multilevel"/>
    <w:tmpl w:val="D524444E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6B6984"/>
    <w:multiLevelType w:val="multilevel"/>
    <w:tmpl w:val="989888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9636BE0"/>
    <w:multiLevelType w:val="multilevel"/>
    <w:tmpl w:val="5B1246EA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29FA1D70"/>
    <w:multiLevelType w:val="multilevel"/>
    <w:tmpl w:val="12988D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A9422E6"/>
    <w:multiLevelType w:val="multilevel"/>
    <w:tmpl w:val="FDE84EE0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2BEE1468"/>
    <w:multiLevelType w:val="hybridMultilevel"/>
    <w:tmpl w:val="FEFC9C0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D013C78"/>
    <w:multiLevelType w:val="hybridMultilevel"/>
    <w:tmpl w:val="832235F6"/>
    <w:lvl w:ilvl="0" w:tplc="994A5980">
      <w:start w:val="1"/>
      <w:numFmt w:val="decimal"/>
      <w:pStyle w:val="Ttulo1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65749B"/>
    <w:multiLevelType w:val="multilevel"/>
    <w:tmpl w:val="796801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7433C16"/>
    <w:multiLevelType w:val="multilevel"/>
    <w:tmpl w:val="916C78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884717D"/>
    <w:multiLevelType w:val="multilevel"/>
    <w:tmpl w:val="5568E4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9843DF8"/>
    <w:multiLevelType w:val="multilevel"/>
    <w:tmpl w:val="0D54B0A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30B4069"/>
    <w:multiLevelType w:val="multilevel"/>
    <w:tmpl w:val="84785C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2F262A"/>
    <w:multiLevelType w:val="multilevel"/>
    <w:tmpl w:val="C204C0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C4E0700"/>
    <w:multiLevelType w:val="multilevel"/>
    <w:tmpl w:val="645A33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F842E4F"/>
    <w:multiLevelType w:val="multilevel"/>
    <w:tmpl w:val="687613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7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56A96A2C"/>
    <w:multiLevelType w:val="multilevel"/>
    <w:tmpl w:val="EC6C8B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E4A7782"/>
    <w:multiLevelType w:val="multilevel"/>
    <w:tmpl w:val="36E69C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E855148"/>
    <w:multiLevelType w:val="multilevel"/>
    <w:tmpl w:val="01AA1A3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621F15EA"/>
    <w:multiLevelType w:val="multilevel"/>
    <w:tmpl w:val="C2AE0D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62D95FF7"/>
    <w:multiLevelType w:val="multilevel"/>
    <w:tmpl w:val="93188D4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 w15:restartNumberingAfterBreak="0">
    <w:nsid w:val="687C3282"/>
    <w:multiLevelType w:val="multilevel"/>
    <w:tmpl w:val="C4CEBD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FE026AB"/>
    <w:multiLevelType w:val="multilevel"/>
    <w:tmpl w:val="5596D4D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 w15:restartNumberingAfterBreak="0">
    <w:nsid w:val="7487395C"/>
    <w:multiLevelType w:val="multilevel"/>
    <w:tmpl w:val="5770FF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7C383F8A"/>
    <w:multiLevelType w:val="multilevel"/>
    <w:tmpl w:val="A27AD5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D1326DD"/>
    <w:multiLevelType w:val="multilevel"/>
    <w:tmpl w:val="554821DA"/>
    <w:lvl w:ilvl="0">
      <w:start w:val="7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7DD63E93"/>
    <w:multiLevelType w:val="multilevel"/>
    <w:tmpl w:val="B142DE5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DF56E97"/>
    <w:multiLevelType w:val="multilevel"/>
    <w:tmpl w:val="CACC895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9817940">
    <w:abstractNumId w:val="3"/>
  </w:num>
  <w:num w:numId="2" w16cid:durableId="2111318973">
    <w:abstractNumId w:val="26"/>
  </w:num>
  <w:num w:numId="3" w16cid:durableId="514002328">
    <w:abstractNumId w:val="24"/>
  </w:num>
  <w:num w:numId="4" w16cid:durableId="1560630755">
    <w:abstractNumId w:val="20"/>
  </w:num>
  <w:num w:numId="5" w16cid:durableId="1484002308">
    <w:abstractNumId w:val="0"/>
  </w:num>
  <w:num w:numId="6" w16cid:durableId="161169967">
    <w:abstractNumId w:val="21"/>
  </w:num>
  <w:num w:numId="7" w16cid:durableId="1160655239">
    <w:abstractNumId w:val="11"/>
  </w:num>
  <w:num w:numId="8" w16cid:durableId="999817936">
    <w:abstractNumId w:val="34"/>
    <w:lvlOverride w:ilvl="0">
      <w:lvl w:ilvl="0">
        <w:numFmt w:val="decimal"/>
        <w:lvlText w:val="%1."/>
        <w:lvlJc w:val="left"/>
      </w:lvl>
    </w:lvlOverride>
  </w:num>
  <w:num w:numId="9" w16cid:durableId="108011493">
    <w:abstractNumId w:val="25"/>
    <w:lvlOverride w:ilvl="0">
      <w:lvl w:ilvl="0">
        <w:numFmt w:val="decimal"/>
        <w:lvlText w:val="%1."/>
        <w:lvlJc w:val="left"/>
      </w:lvl>
    </w:lvlOverride>
  </w:num>
  <w:num w:numId="10" w16cid:durableId="1913660602">
    <w:abstractNumId w:val="5"/>
  </w:num>
  <w:num w:numId="11" w16cid:durableId="355469436">
    <w:abstractNumId w:val="1"/>
  </w:num>
  <w:num w:numId="12" w16cid:durableId="219556853">
    <w:abstractNumId w:val="15"/>
  </w:num>
  <w:num w:numId="13" w16cid:durableId="716053982">
    <w:abstractNumId w:val="27"/>
    <w:lvlOverride w:ilvl="0">
      <w:lvl w:ilvl="0">
        <w:numFmt w:val="decimal"/>
        <w:lvlText w:val="%1."/>
        <w:lvlJc w:val="left"/>
      </w:lvl>
    </w:lvlOverride>
  </w:num>
  <w:num w:numId="14" w16cid:durableId="1277718226">
    <w:abstractNumId w:val="23"/>
  </w:num>
  <w:num w:numId="15" w16cid:durableId="1753159370">
    <w:abstractNumId w:val="9"/>
  </w:num>
  <w:num w:numId="16" w16cid:durableId="642663485">
    <w:abstractNumId w:val="8"/>
    <w:lvlOverride w:ilvl="0">
      <w:lvl w:ilvl="0">
        <w:numFmt w:val="decimal"/>
        <w:lvlText w:val="%1."/>
        <w:lvlJc w:val="left"/>
      </w:lvl>
    </w:lvlOverride>
  </w:num>
  <w:num w:numId="17" w16cid:durableId="126240178">
    <w:abstractNumId w:val="31"/>
  </w:num>
  <w:num w:numId="18" w16cid:durableId="979918701">
    <w:abstractNumId w:val="30"/>
  </w:num>
  <w:num w:numId="19" w16cid:durableId="694775274">
    <w:abstractNumId w:val="4"/>
    <w:lvlOverride w:ilvl="0">
      <w:lvl w:ilvl="0">
        <w:numFmt w:val="decimal"/>
        <w:lvlText w:val="%1."/>
        <w:lvlJc w:val="left"/>
      </w:lvl>
    </w:lvlOverride>
  </w:num>
  <w:num w:numId="20" w16cid:durableId="1637023755">
    <w:abstractNumId w:val="22"/>
  </w:num>
  <w:num w:numId="21" w16cid:durableId="1752697298">
    <w:abstractNumId w:val="16"/>
  </w:num>
  <w:num w:numId="22" w16cid:durableId="378742693">
    <w:abstractNumId w:val="17"/>
  </w:num>
  <w:num w:numId="23" w16cid:durableId="1939867332">
    <w:abstractNumId w:val="18"/>
  </w:num>
  <w:num w:numId="24" w16cid:durableId="721367234">
    <w:abstractNumId w:val="33"/>
  </w:num>
  <w:num w:numId="25" w16cid:durableId="885068921">
    <w:abstractNumId w:val="28"/>
  </w:num>
  <w:num w:numId="26" w16cid:durableId="539056283">
    <w:abstractNumId w:val="19"/>
  </w:num>
  <w:num w:numId="27" w16cid:durableId="349181361">
    <w:abstractNumId w:val="7"/>
  </w:num>
  <w:num w:numId="28" w16cid:durableId="196889583">
    <w:abstractNumId w:val="29"/>
    <w:lvlOverride w:ilvl="0">
      <w:lvl w:ilvl="0">
        <w:numFmt w:val="decimal"/>
        <w:lvlText w:val="%1."/>
        <w:lvlJc w:val="left"/>
      </w:lvl>
    </w:lvlOverride>
  </w:num>
  <w:num w:numId="29" w16cid:durableId="1975404990">
    <w:abstractNumId w:val="12"/>
    <w:lvlOverride w:ilvl="0">
      <w:lvl w:ilvl="0">
        <w:numFmt w:val="decimal"/>
        <w:lvlText w:val="%1."/>
        <w:lvlJc w:val="left"/>
      </w:lvl>
    </w:lvlOverride>
  </w:num>
  <w:num w:numId="30" w16cid:durableId="700397160">
    <w:abstractNumId w:val="10"/>
    <w:lvlOverride w:ilvl="0">
      <w:lvl w:ilvl="0">
        <w:numFmt w:val="decimal"/>
        <w:lvlText w:val="%1."/>
        <w:lvlJc w:val="left"/>
      </w:lvl>
    </w:lvlOverride>
  </w:num>
  <w:num w:numId="31" w16cid:durableId="998077913">
    <w:abstractNumId w:val="2"/>
    <w:lvlOverride w:ilvl="0">
      <w:lvl w:ilvl="0">
        <w:numFmt w:val="decimal"/>
        <w:lvlText w:val="%1."/>
        <w:lvlJc w:val="left"/>
      </w:lvl>
    </w:lvlOverride>
  </w:num>
  <w:num w:numId="32" w16cid:durableId="165824902">
    <w:abstractNumId w:val="6"/>
    <w:lvlOverride w:ilvl="0">
      <w:lvl w:ilvl="0">
        <w:numFmt w:val="decimal"/>
        <w:lvlText w:val="%1."/>
        <w:lvlJc w:val="left"/>
      </w:lvl>
    </w:lvlOverride>
  </w:num>
  <w:num w:numId="33" w16cid:durableId="206180933">
    <w:abstractNumId w:val="32"/>
    <w:lvlOverride w:ilvl="0">
      <w:lvl w:ilvl="0">
        <w:numFmt w:val="decimal"/>
        <w:lvlText w:val="%1."/>
        <w:lvlJc w:val="left"/>
      </w:lvl>
    </w:lvlOverride>
  </w:num>
  <w:num w:numId="34" w16cid:durableId="2145540431">
    <w:abstractNumId w:val="14"/>
  </w:num>
  <w:num w:numId="35" w16cid:durableId="893926093">
    <w:abstractNumId w:val="13"/>
  </w:num>
  <w:numIdMacAtCleanup w:val="3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66E8"/>
    <w:rsid w:val="000158C5"/>
    <w:rsid w:val="00093ED5"/>
    <w:rsid w:val="000A6B51"/>
    <w:rsid w:val="000E3C1B"/>
    <w:rsid w:val="00133E88"/>
    <w:rsid w:val="00171322"/>
    <w:rsid w:val="00183553"/>
    <w:rsid w:val="00197B2F"/>
    <w:rsid w:val="001B10B5"/>
    <w:rsid w:val="001C5E18"/>
    <w:rsid w:val="001D4A23"/>
    <w:rsid w:val="001E6E41"/>
    <w:rsid w:val="002107C6"/>
    <w:rsid w:val="002307E0"/>
    <w:rsid w:val="002D0437"/>
    <w:rsid w:val="003169C3"/>
    <w:rsid w:val="00397262"/>
    <w:rsid w:val="003A548F"/>
    <w:rsid w:val="0043144C"/>
    <w:rsid w:val="00484064"/>
    <w:rsid w:val="004B1987"/>
    <w:rsid w:val="004C15D7"/>
    <w:rsid w:val="004C57A5"/>
    <w:rsid w:val="004D13A6"/>
    <w:rsid w:val="00585425"/>
    <w:rsid w:val="005C2692"/>
    <w:rsid w:val="005E4ACB"/>
    <w:rsid w:val="006164C9"/>
    <w:rsid w:val="006448D7"/>
    <w:rsid w:val="006A6DB6"/>
    <w:rsid w:val="00742A33"/>
    <w:rsid w:val="00744942"/>
    <w:rsid w:val="00783D72"/>
    <w:rsid w:val="00794B14"/>
    <w:rsid w:val="007A3973"/>
    <w:rsid w:val="007C0320"/>
    <w:rsid w:val="00826AD3"/>
    <w:rsid w:val="008966E8"/>
    <w:rsid w:val="008C3D89"/>
    <w:rsid w:val="008C5B3F"/>
    <w:rsid w:val="008E5DB9"/>
    <w:rsid w:val="00964815"/>
    <w:rsid w:val="00A56EBF"/>
    <w:rsid w:val="00A632B1"/>
    <w:rsid w:val="00A820F9"/>
    <w:rsid w:val="00AB109C"/>
    <w:rsid w:val="00AB270F"/>
    <w:rsid w:val="00AD7B2F"/>
    <w:rsid w:val="00AF5FA7"/>
    <w:rsid w:val="00B44E6B"/>
    <w:rsid w:val="00B81E54"/>
    <w:rsid w:val="00B83C8F"/>
    <w:rsid w:val="00BB0B0C"/>
    <w:rsid w:val="00C061FD"/>
    <w:rsid w:val="00C363B0"/>
    <w:rsid w:val="00CC250E"/>
    <w:rsid w:val="00D754FF"/>
    <w:rsid w:val="00DC0CAA"/>
    <w:rsid w:val="00DF22FC"/>
    <w:rsid w:val="00DF433C"/>
    <w:rsid w:val="00EA2105"/>
    <w:rsid w:val="00EC2FF1"/>
    <w:rsid w:val="00EC54DC"/>
    <w:rsid w:val="00F00DFC"/>
    <w:rsid w:val="00F029E4"/>
    <w:rsid w:val="00F1541C"/>
    <w:rsid w:val="00F32961"/>
    <w:rsid w:val="00F63D1A"/>
    <w:rsid w:val="00F87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CEAB383"/>
  <w15:chartTrackingRefBased/>
  <w15:docId w15:val="{900606B5-53C9-420B-AB58-43686536BC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3D89"/>
    <w:rPr>
      <w:rFonts w:ascii="Source Sans Pro" w:hAnsi="Source Sans Pro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A820F9"/>
    <w:pPr>
      <w:keepNext/>
      <w:keepLines/>
      <w:numPr>
        <w:numId w:val="34"/>
      </w:numPr>
      <w:spacing w:before="480" w:after="240"/>
      <w:outlineLvl w:val="0"/>
    </w:pPr>
    <w:rPr>
      <w:rFonts w:ascii="Montserrat" w:eastAsiaTheme="majorEastAsia" w:hAnsi="Montserrat" w:cstheme="majorBidi"/>
      <w:b/>
      <w:color w:val="000000" w:themeColor="text1"/>
      <w:sz w:val="40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B270F"/>
    <w:pPr>
      <w:keepNext/>
      <w:keepLines/>
      <w:spacing w:before="160" w:after="120"/>
      <w:jc w:val="both"/>
      <w:outlineLvl w:val="1"/>
    </w:pPr>
    <w:rPr>
      <w:rFonts w:ascii="Droid Serif" w:eastAsiaTheme="majorEastAsia" w:hAnsi="Droid Serif" w:cstheme="majorBidi"/>
      <w:color w:val="000000" w:themeColor="text1"/>
      <w:sz w:val="32"/>
      <w:szCs w:val="26"/>
      <w:u w:val="single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1713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8"/>
      <w:szCs w:val="28"/>
      <w:u w:val="single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17132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AB109C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ar"/>
    <w:uiPriority w:val="10"/>
    <w:qFormat/>
    <w:rsid w:val="00826AD3"/>
    <w:pPr>
      <w:spacing w:after="0" w:line="216" w:lineRule="auto"/>
      <w:contextualSpacing/>
    </w:pPr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character" w:customStyle="1" w:styleId="TtuloCar">
    <w:name w:val="Título Car"/>
    <w:basedOn w:val="Fuentedeprrafopredeter"/>
    <w:link w:val="Ttulo"/>
    <w:uiPriority w:val="10"/>
    <w:rsid w:val="00826AD3"/>
    <w:rPr>
      <w:rFonts w:asciiTheme="majorHAnsi" w:eastAsiaTheme="majorEastAsia" w:hAnsiTheme="majorHAnsi" w:cstheme="majorBidi"/>
      <w:color w:val="404040" w:themeColor="text1" w:themeTint="BF"/>
      <w:spacing w:val="-10"/>
      <w:kern w:val="28"/>
      <w:sz w:val="56"/>
      <w:szCs w:val="56"/>
      <w:lang w:eastAsia="es-ES"/>
    </w:rPr>
  </w:style>
  <w:style w:type="paragraph" w:styleId="Subttulo">
    <w:name w:val="Subtitle"/>
    <w:basedOn w:val="Normal"/>
    <w:next w:val="Normal"/>
    <w:link w:val="SubttuloCar"/>
    <w:uiPriority w:val="11"/>
    <w:qFormat/>
    <w:rsid w:val="00826AD3"/>
    <w:pPr>
      <w:numPr>
        <w:ilvl w:val="1"/>
      </w:numPr>
    </w:pPr>
    <w:rPr>
      <w:rFonts w:eastAsiaTheme="minorEastAsia" w:cs="Times New Roman"/>
      <w:color w:val="5A5A5A" w:themeColor="text1" w:themeTint="A5"/>
      <w:spacing w:val="15"/>
      <w:lang w:eastAsia="es-ES"/>
    </w:rPr>
  </w:style>
  <w:style w:type="character" w:customStyle="1" w:styleId="SubttuloCar">
    <w:name w:val="Subtítulo Car"/>
    <w:basedOn w:val="Fuentedeprrafopredeter"/>
    <w:link w:val="Subttulo"/>
    <w:uiPriority w:val="11"/>
    <w:rsid w:val="00826AD3"/>
    <w:rPr>
      <w:rFonts w:eastAsiaTheme="minorEastAsia" w:cs="Times New Roman"/>
      <w:color w:val="5A5A5A" w:themeColor="text1" w:themeTint="A5"/>
      <w:spacing w:val="15"/>
      <w:lang w:eastAsia="es-ES"/>
    </w:rPr>
  </w:style>
  <w:style w:type="paragraph" w:styleId="Sinespaciado">
    <w:name w:val="No Spacing"/>
    <w:link w:val="SinespaciadoCar"/>
    <w:uiPriority w:val="1"/>
    <w:qFormat/>
    <w:rsid w:val="00826AD3"/>
    <w:pPr>
      <w:spacing w:after="0" w:line="240" w:lineRule="auto"/>
    </w:pPr>
    <w:rPr>
      <w:rFonts w:eastAsiaTheme="minorEastAsia"/>
      <w:lang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826AD3"/>
    <w:rPr>
      <w:rFonts w:eastAsiaTheme="minorEastAsia"/>
      <w:lang w:eastAsia="es-ES"/>
    </w:rPr>
  </w:style>
  <w:style w:type="paragraph" w:styleId="NormalWeb">
    <w:name w:val="Normal (Web)"/>
    <w:basedOn w:val="Normal"/>
    <w:uiPriority w:val="99"/>
    <w:unhideWhenUsed/>
    <w:rsid w:val="00826AD3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Cs w:val="24"/>
      <w:lang w:eastAsia="es-ES"/>
    </w:rPr>
  </w:style>
  <w:style w:type="character" w:customStyle="1" w:styleId="Ttulo1Car">
    <w:name w:val="Título 1 Car"/>
    <w:basedOn w:val="Fuentedeprrafopredeter"/>
    <w:link w:val="Ttulo1"/>
    <w:uiPriority w:val="9"/>
    <w:rsid w:val="00A820F9"/>
    <w:rPr>
      <w:rFonts w:ascii="Montserrat" w:eastAsiaTheme="majorEastAsia" w:hAnsi="Montserrat" w:cstheme="majorBidi"/>
      <w:b/>
      <w:color w:val="000000" w:themeColor="text1"/>
      <w:sz w:val="40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B270F"/>
    <w:rPr>
      <w:rFonts w:ascii="Droid Serif" w:eastAsiaTheme="majorEastAsia" w:hAnsi="Droid Serif" w:cstheme="majorBidi"/>
      <w:color w:val="000000" w:themeColor="text1"/>
      <w:sz w:val="32"/>
      <w:szCs w:val="26"/>
      <w:u w:val="single"/>
    </w:rPr>
  </w:style>
  <w:style w:type="character" w:customStyle="1" w:styleId="Ttulo3Car">
    <w:name w:val="Título 3 Car"/>
    <w:basedOn w:val="Fuentedeprrafopredeter"/>
    <w:link w:val="Ttulo3"/>
    <w:uiPriority w:val="9"/>
    <w:rsid w:val="00171322"/>
    <w:rPr>
      <w:rFonts w:asciiTheme="majorHAnsi" w:eastAsiaTheme="majorEastAsia" w:hAnsiTheme="majorHAnsi" w:cstheme="majorBidi"/>
      <w:color w:val="1F4D78" w:themeColor="accent1" w:themeShade="7F"/>
      <w:sz w:val="28"/>
      <w:szCs w:val="28"/>
      <w:u w:val="single"/>
    </w:rPr>
  </w:style>
  <w:style w:type="paragraph" w:styleId="Descripcin">
    <w:name w:val="caption"/>
    <w:basedOn w:val="Normal"/>
    <w:next w:val="Normal"/>
    <w:uiPriority w:val="35"/>
    <w:unhideWhenUsed/>
    <w:qFormat/>
    <w:rsid w:val="004C15D7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table" w:styleId="Sombreadomedio1-nfasis1">
    <w:name w:val="Medium Shading 1 Accent 1"/>
    <w:basedOn w:val="Tablanormal"/>
    <w:uiPriority w:val="63"/>
    <w:rsid w:val="004C15D7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Encabezado">
    <w:name w:val="header"/>
    <w:basedOn w:val="Normal"/>
    <w:link w:val="EncabezadoCar"/>
    <w:uiPriority w:val="99"/>
    <w:unhideWhenUsed/>
    <w:rsid w:val="000158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58C5"/>
    <w:rPr>
      <w:rFonts w:ascii="Source Sans Pro" w:hAnsi="Source Sans Pro"/>
      <w:sz w:val="24"/>
    </w:rPr>
  </w:style>
  <w:style w:type="paragraph" w:styleId="Piedepgina">
    <w:name w:val="footer"/>
    <w:basedOn w:val="Normal"/>
    <w:link w:val="PiedepginaCar"/>
    <w:uiPriority w:val="99"/>
    <w:unhideWhenUsed/>
    <w:rsid w:val="000158C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58C5"/>
    <w:rPr>
      <w:rFonts w:ascii="Source Sans Pro" w:hAnsi="Source Sans Pro"/>
      <w:sz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3C1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3C1B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0A6B51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0A6B51"/>
    <w:rPr>
      <w:color w:val="0563C1" w:themeColor="hyperlink"/>
      <w:u w:val="single"/>
    </w:rPr>
  </w:style>
  <w:style w:type="table" w:styleId="Tablaconcuadrcula">
    <w:name w:val="Table Grid"/>
    <w:basedOn w:val="Tablanormal"/>
    <w:uiPriority w:val="39"/>
    <w:rsid w:val="00DF22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1clara-nfasis1">
    <w:name w:val="Grid Table 1 Light Accent 1"/>
    <w:basedOn w:val="Tablanormal"/>
    <w:uiPriority w:val="46"/>
    <w:rsid w:val="00DF22FC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tulo4Car">
    <w:name w:val="Título 4 Car"/>
    <w:basedOn w:val="Fuentedeprrafopredeter"/>
    <w:link w:val="Ttulo4"/>
    <w:uiPriority w:val="9"/>
    <w:rsid w:val="00171322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</w:rPr>
  </w:style>
  <w:style w:type="paragraph" w:styleId="Cita">
    <w:name w:val="Quote"/>
    <w:basedOn w:val="Normal"/>
    <w:next w:val="Normal"/>
    <w:link w:val="CitaCar"/>
    <w:uiPriority w:val="29"/>
    <w:qFormat/>
    <w:rsid w:val="00AB270F"/>
    <w:pPr>
      <w:spacing w:after="240" w:line="240" w:lineRule="auto"/>
      <w:ind w:firstLine="360"/>
      <w:jc w:val="both"/>
    </w:pPr>
    <w:rPr>
      <w:rFonts w:asciiTheme="majorHAnsi" w:eastAsia="Century Gothic" w:hAnsiTheme="majorHAnsi" w:cs="Century Gothic"/>
      <w:b/>
      <w:color w:val="D0CECE" w:themeColor="background2" w:themeShade="E6"/>
      <w:sz w:val="16"/>
      <w:szCs w:val="16"/>
      <w:lang w:eastAsia="es-ES"/>
    </w:rPr>
  </w:style>
  <w:style w:type="character" w:customStyle="1" w:styleId="CitaCar">
    <w:name w:val="Cita Car"/>
    <w:basedOn w:val="Fuentedeprrafopredeter"/>
    <w:link w:val="Cita"/>
    <w:uiPriority w:val="29"/>
    <w:rsid w:val="00AB270F"/>
    <w:rPr>
      <w:rFonts w:asciiTheme="majorHAnsi" w:eastAsia="Century Gothic" w:hAnsiTheme="majorHAnsi" w:cs="Century Gothic"/>
      <w:b/>
      <w:color w:val="D0CECE" w:themeColor="background2" w:themeShade="E6"/>
      <w:sz w:val="16"/>
      <w:szCs w:val="16"/>
      <w:lang w:eastAsia="es-ES"/>
    </w:rPr>
  </w:style>
  <w:style w:type="paragraph" w:customStyle="1" w:styleId="Default">
    <w:name w:val="Default"/>
    <w:rsid w:val="00AB270F"/>
    <w:pPr>
      <w:autoSpaceDE w:val="0"/>
      <w:autoSpaceDN w:val="0"/>
      <w:adjustRightInd w:val="0"/>
      <w:spacing w:after="0" w:line="240" w:lineRule="auto"/>
    </w:pPr>
    <w:rPr>
      <w:rFonts w:ascii="Calibri" w:eastAsia="Century Gothic" w:hAnsi="Calibri" w:cs="Calibri"/>
      <w:b/>
      <w:color w:val="000000"/>
      <w:sz w:val="24"/>
      <w:szCs w:val="24"/>
      <w:lang w:eastAsia="es-ES"/>
    </w:rPr>
  </w:style>
  <w:style w:type="character" w:customStyle="1" w:styleId="Ttulo5Car">
    <w:name w:val="Título 5 Car"/>
    <w:basedOn w:val="Fuentedeprrafopredeter"/>
    <w:link w:val="Ttulo5"/>
    <w:uiPriority w:val="9"/>
    <w:rsid w:val="00AB109C"/>
    <w:rPr>
      <w:rFonts w:asciiTheme="majorHAnsi" w:eastAsiaTheme="majorEastAsia" w:hAnsiTheme="majorHAnsi" w:cstheme="majorBidi"/>
      <w:color w:val="2E74B5" w:themeColor="accent1" w:themeShade="BF"/>
      <w:sz w:val="24"/>
    </w:rPr>
  </w:style>
  <w:style w:type="character" w:styleId="Mencinsinresolver">
    <w:name w:val="Unresolved Mention"/>
    <w:basedOn w:val="Fuentedeprrafopredeter"/>
    <w:uiPriority w:val="99"/>
    <w:semiHidden/>
    <w:unhideWhenUsed/>
    <w:rsid w:val="00C363B0"/>
    <w:rPr>
      <w:color w:val="605E5C"/>
      <w:shd w:val="clear" w:color="auto" w:fill="E1DFDD"/>
    </w:rPr>
  </w:style>
  <w:style w:type="table" w:styleId="Tablaconcuadrcula4-nfasis3">
    <w:name w:val="Grid Table 4 Accent 3"/>
    <w:basedOn w:val="Tablanormal"/>
    <w:uiPriority w:val="49"/>
    <w:rsid w:val="0043144C"/>
    <w:pPr>
      <w:spacing w:after="0" w:line="240" w:lineRule="auto"/>
      <w:ind w:firstLine="360"/>
    </w:pPr>
    <w:rPr>
      <w:rFonts w:ascii="Century Gothic" w:eastAsia="Century Gothic" w:hAnsi="Century Gothic" w:cs="Century Gothic"/>
      <w:b/>
      <w:lang w:eastAsia="es-ES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character" w:styleId="Hipervnculovisitado">
    <w:name w:val="FollowedHyperlink"/>
    <w:basedOn w:val="Fuentedeprrafopredeter"/>
    <w:uiPriority w:val="99"/>
    <w:semiHidden/>
    <w:unhideWhenUsed/>
    <w:rsid w:val="008C3D89"/>
    <w:rPr>
      <w:color w:val="954F72" w:themeColor="followedHyperlink"/>
      <w:u w:val="single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8C3D8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8C3D89"/>
    <w:rPr>
      <w:rFonts w:ascii="Courier New" w:eastAsia="Times New Roman" w:hAnsi="Courier New" w:cs="Courier New"/>
      <w:sz w:val="20"/>
      <w:szCs w:val="20"/>
      <w:lang w:eastAsia="es-ES"/>
    </w:rPr>
  </w:style>
  <w:style w:type="character" w:styleId="CdigoHTML">
    <w:name w:val="HTML Code"/>
    <w:basedOn w:val="Fuentedeprrafopredeter"/>
    <w:uiPriority w:val="99"/>
    <w:semiHidden/>
    <w:unhideWhenUsed/>
    <w:rsid w:val="008C3D89"/>
    <w:rPr>
      <w:rFonts w:ascii="Courier New" w:eastAsia="Times New Roman" w:hAnsi="Courier New" w:cs="Courier New"/>
      <w:sz w:val="20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8E5DB9"/>
    <w:pPr>
      <w:spacing w:before="240" w:after="0"/>
      <w:outlineLvl w:val="9"/>
    </w:pPr>
    <w:rPr>
      <w:rFonts w:asciiTheme="majorHAnsi" w:hAnsiTheme="majorHAnsi"/>
      <w:b w:val="0"/>
      <w:color w:val="2E74B5" w:themeColor="accent1" w:themeShade="BF"/>
      <w:sz w:val="32"/>
      <w:lang w:eastAsia="es-ES"/>
    </w:rPr>
  </w:style>
  <w:style w:type="paragraph" w:styleId="TDC2">
    <w:name w:val="toc 2"/>
    <w:basedOn w:val="Normal"/>
    <w:next w:val="Normal"/>
    <w:autoRedefine/>
    <w:uiPriority w:val="39"/>
    <w:unhideWhenUsed/>
    <w:rsid w:val="008E5DB9"/>
    <w:pPr>
      <w:spacing w:after="100"/>
      <w:ind w:left="220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1">
    <w:name w:val="toc 1"/>
    <w:basedOn w:val="Normal"/>
    <w:next w:val="Normal"/>
    <w:autoRedefine/>
    <w:uiPriority w:val="39"/>
    <w:unhideWhenUsed/>
    <w:rsid w:val="008E5DB9"/>
    <w:pPr>
      <w:spacing w:after="100"/>
    </w:pPr>
    <w:rPr>
      <w:rFonts w:asciiTheme="minorHAnsi" w:eastAsiaTheme="minorEastAsia" w:hAnsiTheme="minorHAnsi" w:cs="Times New Roman"/>
      <w:sz w:val="22"/>
      <w:lang w:eastAsia="es-ES"/>
    </w:rPr>
  </w:style>
  <w:style w:type="paragraph" w:styleId="TDC3">
    <w:name w:val="toc 3"/>
    <w:basedOn w:val="Normal"/>
    <w:next w:val="Normal"/>
    <w:autoRedefine/>
    <w:uiPriority w:val="39"/>
    <w:unhideWhenUsed/>
    <w:rsid w:val="008E5DB9"/>
    <w:pPr>
      <w:spacing w:after="100"/>
      <w:ind w:left="440"/>
    </w:pPr>
    <w:rPr>
      <w:rFonts w:asciiTheme="minorHAnsi" w:eastAsiaTheme="minorEastAsia" w:hAnsiTheme="minorHAnsi" w:cs="Times New Roman"/>
      <w:sz w:val="22"/>
      <w:lang w:eastAsia="es-ES"/>
    </w:rPr>
  </w:style>
  <w:style w:type="character" w:customStyle="1" w:styleId="apple-tab-span">
    <w:name w:val="apple-tab-span"/>
    <w:basedOn w:val="Fuentedeprrafopredeter"/>
    <w:rsid w:val="00A820F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3424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4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9" Type="http://schemas.openxmlformats.org/officeDocument/2006/relationships/image" Target="media/image9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hyperlink" Target="https://git-scm.com/download/win" TargetMode="External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G:\Mi%20unidad\UCJC\FP\2021-2022\Entornos%20de%20Desarrollo\TerceraEvaluaci&#243;n\Plantilla-UCJC-V3.0.dotx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94BB868-CD23-41E0-A09B-C242303D9B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Plantilla-UCJC-V3.0.dotx</Template>
  <TotalTime>1</TotalTime>
  <Pages>10</Pages>
  <Words>92</Words>
  <Characters>508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Instalación GIT</dc:title>
  <dc:subject/>
  <dc:creator>Jose Luis Llorente Perales</dc:creator>
  <cp:keywords/>
  <dc:description/>
  <cp:lastModifiedBy>Pablo Profe</cp:lastModifiedBy>
  <cp:revision>2</cp:revision>
  <cp:lastPrinted>2022-03-29T07:11:00Z</cp:lastPrinted>
  <dcterms:created xsi:type="dcterms:W3CDTF">2023-12-21T15:13:00Z</dcterms:created>
  <dcterms:modified xsi:type="dcterms:W3CDTF">2023-12-21T15:13:00Z</dcterms:modified>
</cp:coreProperties>
</file>